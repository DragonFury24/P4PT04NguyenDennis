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D1819" w14:textId="77777777" w:rsidR="00CB4537" w:rsidRDefault="00CB4537" w:rsidP="00CB4537">
      <w:pPr>
        <w:pStyle w:val="Title"/>
      </w:pPr>
      <w:r>
        <w:t>Daily Journal</w:t>
      </w:r>
      <w:r>
        <w:tab/>
      </w:r>
      <w:r>
        <w:tab/>
      </w:r>
    </w:p>
    <w:p w14:paraId="29895254" w14:textId="77777777" w:rsidR="00CB4537" w:rsidRDefault="00CB4537" w:rsidP="00CB4537">
      <w:pPr>
        <w:pStyle w:val="Title"/>
      </w:pPr>
      <w:r>
        <w:t xml:space="preserve">Name Dennis Nguyen </w:t>
      </w:r>
      <w:r>
        <w:tab/>
      </w:r>
      <w:r>
        <w:tab/>
      </w:r>
      <w:r>
        <w:tab/>
      </w:r>
      <w:r>
        <w:tab/>
      </w:r>
    </w:p>
    <w:p w14:paraId="5103213D" w14:textId="142B60AC" w:rsidR="00CB4537" w:rsidRDefault="00CB4537" w:rsidP="00CB4537">
      <w:pPr>
        <w:pStyle w:val="Title"/>
      </w:pPr>
      <w:r>
        <w:t>Date May 17, 2017</w:t>
      </w:r>
    </w:p>
    <w:p w14:paraId="001F0BF0" w14:textId="77777777" w:rsidR="00CB4537" w:rsidRPr="00A061B2" w:rsidRDefault="00CB4537" w:rsidP="00CB4537">
      <w:pPr>
        <w:pStyle w:val="Heading2"/>
      </w:pPr>
      <w:r>
        <w:t>Required work:</w:t>
      </w:r>
    </w:p>
    <w:p w14:paraId="0C872CE1" w14:textId="77777777" w:rsidR="00CB4537" w:rsidRDefault="00CB4537" w:rsidP="00CB4537">
      <w:pPr>
        <w:pStyle w:val="Instructions"/>
      </w:pPr>
      <w:r>
        <w:t>Receive orientation data from sensors</w:t>
      </w:r>
    </w:p>
    <w:p w14:paraId="38D16677" w14:textId="77777777" w:rsidR="00CB4537" w:rsidRDefault="00CB4537" w:rsidP="00CB4537">
      <w:pPr>
        <w:pStyle w:val="Instructions"/>
      </w:pPr>
      <w:r>
        <w:t xml:space="preserve">Draw arrows that change in size linked to degree of orientation. </w:t>
      </w:r>
    </w:p>
    <w:p w14:paraId="3FE42904" w14:textId="77777777" w:rsidR="00CB4537" w:rsidRPr="00D4525C" w:rsidRDefault="00CB4537" w:rsidP="00CB4537">
      <w:pPr>
        <w:pStyle w:val="Heading1"/>
      </w:pPr>
      <w:r>
        <w:t>What I got done</w:t>
      </w:r>
    </w:p>
    <w:p w14:paraId="1233584F" w14:textId="7CABA019" w:rsidR="00476045" w:rsidRDefault="00476045" w:rsidP="00476045">
      <w:bookmarkStart w:id="0" w:name="_GoBack"/>
      <w:bookmarkEnd w:id="0"/>
      <w:r>
        <w:t>Collected data from device accelerometer and stored it into an array with 3 elements</w:t>
      </w:r>
    </w:p>
    <w:p w14:paraId="5F29D937" w14:textId="30952DCA" w:rsidR="00476045" w:rsidRPr="00476045" w:rsidRDefault="00476045" w:rsidP="00476045">
      <w:r>
        <w:t>Converted values accelerometer to degrees</w:t>
      </w:r>
    </w:p>
    <w:p w14:paraId="0D5FF540" w14:textId="4294B545" w:rsidR="00476045" w:rsidRPr="00476045" w:rsidRDefault="00476045" w:rsidP="00476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listener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onSensorChanged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accelerometer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if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.getType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 ==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Sensor.</w:t>
      </w:r>
      <w:r w:rsidRPr="0047604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0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 =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sensorEvent.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values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   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degrees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= (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toDegrees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atan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1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]) /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Math.</w:t>
      </w:r>
      <w:r w:rsidRPr="0047604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abs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(accelerometer[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2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])));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onAccuracyChanged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(Sensor sensor,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private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476045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Sensor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SensorEventListener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listener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mainActivity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float </w:t>
      </w:r>
      <w:r w:rsidRPr="0047604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degrees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476045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47604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4760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47083EAC" w14:textId="77777777" w:rsidR="00CB4537" w:rsidRPr="00D4525C" w:rsidRDefault="00CB4537" w:rsidP="00CB4537">
      <w:pPr>
        <w:pStyle w:val="Heading1"/>
      </w:pPr>
      <w:r>
        <w:t>What I need to do next class</w:t>
      </w:r>
    </w:p>
    <w:p w14:paraId="0F902929" w14:textId="6B46B009" w:rsidR="00CB4537" w:rsidRDefault="00476045" w:rsidP="00CB4537">
      <w:pPr>
        <w:pStyle w:val="PoemTitle"/>
        <w:numPr>
          <w:ilvl w:val="0"/>
          <w:numId w:val="7"/>
        </w:numPr>
        <w:spacing w:after="0"/>
      </w:pPr>
      <w:r>
        <w:t>Complete code required to collect data</w:t>
      </w:r>
    </w:p>
    <w:p w14:paraId="11DC4461" w14:textId="0A9B6652" w:rsidR="00476045" w:rsidRPr="00D4525C" w:rsidRDefault="00476045" w:rsidP="00CB4537">
      <w:pPr>
        <w:pStyle w:val="PoemTitle"/>
        <w:numPr>
          <w:ilvl w:val="0"/>
          <w:numId w:val="7"/>
        </w:numPr>
        <w:spacing w:after="0"/>
      </w:pPr>
      <w:r>
        <w:t xml:space="preserve">Use gathered data to draw </w:t>
      </w:r>
    </w:p>
    <w:p w14:paraId="2887C5C4" w14:textId="77777777" w:rsidR="00CB4537" w:rsidRPr="00D4525C" w:rsidRDefault="00CB4537" w:rsidP="00CB4537">
      <w:pPr>
        <w:pStyle w:val="Heading1"/>
      </w:pPr>
      <w:r>
        <w:t>What I need to do before next class</w:t>
      </w:r>
    </w:p>
    <w:p w14:paraId="7BBAA8B2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2E6B338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27763D3E" w14:textId="77777777" w:rsidR="00CB4537" w:rsidRDefault="00CB4537" w:rsidP="00CB4537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7E183B73" w14:textId="77777777" w:rsidR="00CB4537" w:rsidRPr="00D4525C" w:rsidRDefault="00CB4537" w:rsidP="00CB4537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p w14:paraId="73B3BA68" w14:textId="77777777" w:rsidR="00CB4537" w:rsidRDefault="00CB4537" w:rsidP="007F7643">
      <w:pPr>
        <w:pStyle w:val="Title"/>
      </w:pPr>
    </w:p>
    <w:p w14:paraId="4DE8CE80" w14:textId="77777777" w:rsidR="00263E7B" w:rsidRDefault="000505E0" w:rsidP="007F7643">
      <w:pPr>
        <w:pStyle w:val="Title"/>
      </w:pPr>
      <w:r>
        <w:t>Daily Journal</w:t>
      </w:r>
      <w:r>
        <w:tab/>
      </w:r>
      <w:r>
        <w:tab/>
      </w:r>
    </w:p>
    <w:p w14:paraId="4A657D02" w14:textId="77777777" w:rsidR="00263E7B" w:rsidRDefault="000505E0" w:rsidP="007F7643">
      <w:pPr>
        <w:pStyle w:val="Title"/>
      </w:pPr>
      <w:r>
        <w:t>Name</w:t>
      </w:r>
      <w:r w:rsidR="00DF551C">
        <w:t xml:space="preserve"> Dennis Nguyen </w:t>
      </w:r>
      <w:r>
        <w:tab/>
      </w:r>
      <w:r>
        <w:tab/>
      </w:r>
      <w:r>
        <w:tab/>
      </w:r>
      <w:r>
        <w:tab/>
      </w:r>
    </w:p>
    <w:p w14:paraId="6AD50BBF" w14:textId="48F71821" w:rsidR="003D23BE" w:rsidRDefault="000505E0" w:rsidP="007F7643">
      <w:pPr>
        <w:pStyle w:val="Title"/>
      </w:pPr>
      <w:r>
        <w:t>Date</w:t>
      </w:r>
      <w:r w:rsidR="00DF551C">
        <w:t xml:space="preserve"> May 15,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75BF96BE" w14:textId="6E9416E1" w:rsidR="000505E0" w:rsidRDefault="00DF551C" w:rsidP="000505E0">
      <w:pPr>
        <w:pStyle w:val="Instructions"/>
      </w:pPr>
      <w:r>
        <w:t>Receive orientation data from sensors</w:t>
      </w:r>
    </w:p>
    <w:p w14:paraId="423E96C5" w14:textId="2F495BF6" w:rsidR="00DF551C" w:rsidRDefault="00DF551C" w:rsidP="000505E0">
      <w:pPr>
        <w:pStyle w:val="Instructions"/>
      </w:pPr>
      <w:r>
        <w:t xml:space="preserve">Draw arrows that change in size linked to degree of orientation. </w:t>
      </w:r>
    </w:p>
    <w:p w14:paraId="5206F3DA" w14:textId="77777777" w:rsidR="007F7643" w:rsidRPr="00D4525C" w:rsidRDefault="000505E0" w:rsidP="00D4525C">
      <w:pPr>
        <w:pStyle w:val="Heading1"/>
      </w:pPr>
      <w:r>
        <w:t>What I got done</w:t>
      </w:r>
    </w:p>
    <w:p w14:paraId="3614FF98" w14:textId="7E5DC403" w:rsidR="00A642D7" w:rsidRPr="00263E7B" w:rsidRDefault="00263E7B" w:rsidP="00263E7B">
      <w:pPr>
        <w:pStyle w:val="PoemTitle"/>
        <w:numPr>
          <w:ilvl w:val="0"/>
          <w:numId w:val="9"/>
        </w:numPr>
      </w:pPr>
      <w:r>
        <w:rPr>
          <w:i w:val="0"/>
        </w:rPr>
        <w:t>Tried to implement some orientation methods to retrieve data</w:t>
      </w:r>
    </w:p>
    <w:p w14:paraId="163803E6" w14:textId="6EF0FFD7" w:rsidR="00F31A0F" w:rsidRPr="00F31A0F" w:rsidRDefault="00F31A0F" w:rsidP="00F31A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1A0F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View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 context)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(context);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SensorManager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[]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new float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  <w:r w:rsidRPr="00F31A0F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>3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SensorActivity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lastRenderedPageBreak/>
        <w:t xml:space="preserve">   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getContext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().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getSystemService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Context.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SENSOR_SERVICE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accelerometer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orientation 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sensorActivity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sensorManager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getRotationMatrix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F31A0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TYPE_ACCELEROMETER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F31A0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  <w:lang w:bidi="ar-SA"/>
        </w:rPr>
        <w:t>Sensor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</w:t>
      </w:r>
      <w:r w:rsidRPr="00F31A0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TYPE_MAGNETIC_FIELD</w:t>
      </w:r>
      <w:proofErr w:type="spellEnd"/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), </w:t>
      </w:r>
      <w:r w:rsidRPr="00F31A0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orientation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F31A0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6E359502" w14:textId="77777777" w:rsidR="00263E7B" w:rsidRPr="00D4525C" w:rsidRDefault="00263E7B" w:rsidP="00263E7B">
      <w:pPr>
        <w:pStyle w:val="PoemTitle"/>
        <w:numPr>
          <w:ilvl w:val="0"/>
          <w:numId w:val="9"/>
        </w:numPr>
      </w:pPr>
    </w:p>
    <w:p w14:paraId="5E9E2D6E" w14:textId="263781B6" w:rsidR="007F7643" w:rsidRDefault="000505E0" w:rsidP="00D4525C">
      <w:pPr>
        <w:pStyle w:val="Heading1"/>
      </w:pPr>
      <w:r>
        <w:t>What I learned</w:t>
      </w:r>
    </w:p>
    <w:p w14:paraId="3A77F65D" w14:textId="7DD14055" w:rsidR="00DF551C" w:rsidRPr="00DF551C" w:rsidRDefault="00263E7B" w:rsidP="00263E7B">
      <w:pPr>
        <w:pStyle w:val="ListParagraph"/>
        <w:numPr>
          <w:ilvl w:val="0"/>
          <w:numId w:val="9"/>
        </w:numPr>
      </w:pPr>
      <w:proofErr w:type="spellStart"/>
      <w:proofErr w:type="gramStart"/>
      <w:r>
        <w:t>getOrientation</w:t>
      </w:r>
      <w:proofErr w:type="spellEnd"/>
      <w:r>
        <w:t>(</w:t>
      </w:r>
      <w:proofErr w:type="gramEnd"/>
      <w:r>
        <w:t>) returns 3 values: pitch, roll, and azimuth. All 3 corresponding to the XYZ plane</w:t>
      </w:r>
    </w:p>
    <w:p w14:paraId="5FDB8C6E" w14:textId="6F100EB8" w:rsidR="000505E0" w:rsidRDefault="000505E0" w:rsidP="000505E0">
      <w:pPr>
        <w:pStyle w:val="Heading1"/>
      </w:pPr>
      <w:r>
        <w:t>What I need to do next class</w:t>
      </w:r>
    </w:p>
    <w:p w14:paraId="56118AED" w14:textId="0B0E9B7A" w:rsidR="00263E7B" w:rsidRPr="00263E7B" w:rsidRDefault="00263E7B" w:rsidP="00263E7B">
      <w:r>
        <w:t>Continue researching android orientation and receive data from the sensors</w:t>
      </w:r>
    </w:p>
    <w:p w14:paraId="797D5225" w14:textId="77777777" w:rsidR="000505E0" w:rsidRPr="00D4525C" w:rsidRDefault="000505E0" w:rsidP="000505E0">
      <w:pPr>
        <w:pStyle w:val="Heading1"/>
      </w:pPr>
      <w:r>
        <w:t>What I need to do before next class</w:t>
      </w:r>
    </w:p>
    <w:p w14:paraId="57C55591" w14:textId="750839F9" w:rsidR="000505E0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Assessments</w:t>
      </w:r>
    </w:p>
    <w:p w14:paraId="48708CE4" w14:textId="6B1B8EC6" w:rsid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Study</w:t>
      </w:r>
    </w:p>
    <w:p w14:paraId="1F145C09" w14:textId="03E32E3E" w:rsidR="00BC6CB4" w:rsidRDefault="00BC6CB4" w:rsidP="00BC6CB4">
      <w:pPr>
        <w:pStyle w:val="PoemTitle"/>
        <w:numPr>
          <w:ilvl w:val="0"/>
          <w:numId w:val="8"/>
        </w:numPr>
        <w:spacing w:after="0"/>
      </w:pPr>
      <w:r>
        <w:t>Sign up for…</w:t>
      </w:r>
    </w:p>
    <w:p w14:paraId="295D85CF" w14:textId="074AD585" w:rsidR="00BC6CB4" w:rsidRPr="00D4525C" w:rsidRDefault="00BC6CB4" w:rsidP="00BC6CB4">
      <w:pPr>
        <w:pStyle w:val="PoemTitle"/>
        <w:numPr>
          <w:ilvl w:val="0"/>
          <w:numId w:val="8"/>
        </w:numPr>
        <w:spacing w:after="0"/>
      </w:pPr>
      <w:r>
        <w:t>Tell everyone to take CS</w:t>
      </w:r>
    </w:p>
    <w:sectPr w:rsidR="00BC6CB4" w:rsidRPr="00D4525C" w:rsidSect="00B53A6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24388" w14:textId="77777777" w:rsidR="00C731DA" w:rsidRDefault="00C731DA" w:rsidP="00D4525C">
      <w:pPr>
        <w:spacing w:after="0" w:line="240" w:lineRule="auto"/>
      </w:pPr>
      <w:r>
        <w:separator/>
      </w:r>
    </w:p>
  </w:endnote>
  <w:endnote w:type="continuationSeparator" w:id="0">
    <w:p w14:paraId="7DDEDFB2" w14:textId="77777777" w:rsidR="00C731DA" w:rsidRDefault="00C731DA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1BD3290C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476045">
              <w:rPr>
                <w:noProof/>
              </w:rPr>
              <w:t>3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fldSimple w:instr=" NUMPAGES  ">
              <w:r w:rsidR="00476045">
                <w:rPr>
                  <w:noProof/>
                </w:rPr>
                <w:t>3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4FF23" w14:textId="77777777" w:rsidR="00C731DA" w:rsidRDefault="00C731DA" w:rsidP="00D4525C">
      <w:pPr>
        <w:spacing w:after="0" w:line="240" w:lineRule="auto"/>
      </w:pPr>
      <w:r>
        <w:separator/>
      </w:r>
    </w:p>
  </w:footnote>
  <w:footnote w:type="continuationSeparator" w:id="0">
    <w:p w14:paraId="462713A3" w14:textId="77777777" w:rsidR="00C731DA" w:rsidRDefault="00C731DA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6969"/>
    <w:multiLevelType w:val="hybridMultilevel"/>
    <w:tmpl w:val="54EC7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63E7B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045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00E6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731DA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4537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DF551C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5755B"/>
    <w:rsid w:val="00E6547B"/>
    <w:rsid w:val="00E67D14"/>
    <w:rsid w:val="00E67E2D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1A0F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8425E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263E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E7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BF96C-7533-46C6-B3B7-F45209684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245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Duy Nguyen</cp:lastModifiedBy>
  <cp:revision>10</cp:revision>
  <dcterms:created xsi:type="dcterms:W3CDTF">2016-01-04T18:15:00Z</dcterms:created>
  <dcterms:modified xsi:type="dcterms:W3CDTF">2017-05-18T00:45:00Z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