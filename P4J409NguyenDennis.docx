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9F998" w14:textId="77777777" w:rsidR="00970642" w:rsidRDefault="00970642" w:rsidP="00970642">
      <w:pPr>
        <w:pStyle w:val="Title"/>
      </w:pPr>
      <w:r>
        <w:t>Daily Journal</w:t>
      </w:r>
      <w:r>
        <w:tab/>
      </w:r>
      <w:r>
        <w:tab/>
      </w:r>
    </w:p>
    <w:p w14:paraId="4D29239F" w14:textId="77777777" w:rsidR="00970642" w:rsidRDefault="00970642" w:rsidP="00970642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3E4857B7" w14:textId="447C2E03" w:rsidR="00970642" w:rsidRDefault="00970642" w:rsidP="00970642">
      <w:pPr>
        <w:pStyle w:val="Title"/>
      </w:pPr>
      <w:r>
        <w:t xml:space="preserve">Date </w:t>
      </w:r>
      <w:r>
        <w:t>May 19, 2017</w:t>
      </w:r>
    </w:p>
    <w:p w14:paraId="7859CFDC" w14:textId="77777777" w:rsidR="00970642" w:rsidRPr="00A061B2" w:rsidRDefault="00970642" w:rsidP="00970642">
      <w:pPr>
        <w:pStyle w:val="Heading2"/>
      </w:pPr>
      <w:r>
        <w:t>Required work:</w:t>
      </w:r>
    </w:p>
    <w:p w14:paraId="28881698" w14:textId="77777777" w:rsidR="00970642" w:rsidRDefault="00970642" w:rsidP="00970642">
      <w:pPr>
        <w:pStyle w:val="Instructions"/>
      </w:pPr>
      <w:r>
        <w:t>Receive orientation data from sensors</w:t>
      </w:r>
    </w:p>
    <w:p w14:paraId="07D79FD0" w14:textId="77777777" w:rsidR="00970642" w:rsidRDefault="00970642" w:rsidP="00970642">
      <w:pPr>
        <w:pStyle w:val="Instructions"/>
      </w:pPr>
      <w:r>
        <w:t xml:space="preserve">Draw arrows that change in size linked to degree of orientation. </w:t>
      </w:r>
    </w:p>
    <w:p w14:paraId="761A92D3" w14:textId="5EEBD07A" w:rsidR="00970642" w:rsidRDefault="00970642" w:rsidP="00970642">
      <w:pPr>
        <w:pStyle w:val="Heading1"/>
      </w:pPr>
      <w:r>
        <w:t>What I got done</w:t>
      </w:r>
    </w:p>
    <w:p w14:paraId="17A9C5CB" w14:textId="414530B3" w:rsidR="00373C7C" w:rsidRDefault="00373C7C" w:rsidP="00373C7C">
      <w:r>
        <w:t>Started drawing arrows</w:t>
      </w:r>
    </w:p>
    <w:p w14:paraId="166A2855" w14:textId="2778F098" w:rsidR="00373C7C" w:rsidRPr="00373C7C" w:rsidRDefault="00373C7C" w:rsidP="00373C7C">
      <w:r>
        <w:t>Began storing orientation values within usable variables</w:t>
      </w:r>
    </w:p>
    <w:p w14:paraId="19A1D3C8" w14:textId="77777777" w:rsidR="00373C7C" w:rsidRPr="00373C7C" w:rsidRDefault="00373C7C" w:rsidP="00373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com.dragonfury.duy.p4pt04nguyendennis;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android.graphics.Canvas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android.graphics.Paint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android.graphics.Path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android.hardware.SensorManager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android.content.Context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/**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 Created by 1383504 on 5/11/2017.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*/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{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//Calculates magnetic field around device and stores it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accelerometer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//Calculate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RotationMatrix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Device screen is facing sky, top is towards north pole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373C7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//Calculate amount of rotation along x, y, and z axis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lastRenderedPageBreak/>
        <w:t xml:space="preserve">           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geoField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rotateMatrix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9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//Detects when sensor is being used/changed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Paint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Paint();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Path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Path();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373C7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       for (float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: orientations) { //Convert orientations values to degrees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//           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= (float) 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Math.toDegrees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radOrientation</w:t>
      </w:r>
      <w:proofErr w:type="spellEnd"/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>//        }</w:t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for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float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orientation: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System.</w:t>
      </w:r>
      <w:r w:rsidRPr="00373C7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out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.println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"test:"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+orientation);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&gt;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3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else if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orientations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&lt;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canvas.drawLine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/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- (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1280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- 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7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orientations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373C7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]), 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paint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void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drawTri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x1,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y1,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x2,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y2,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x3,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373C7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y3, Canvas c, Paint p) {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.moveTo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(x1, y1);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(x2, y2);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.lineTo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(x3, y3);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.close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c.drawPath</w:t>
      </w:r>
      <w:proofErr w:type="spellEnd"/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373C7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path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p);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373C7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747F4EA2" w14:textId="77777777" w:rsidR="00373C7C" w:rsidRPr="00373C7C" w:rsidRDefault="00373C7C" w:rsidP="00373C7C"/>
    <w:p w14:paraId="264320B8" w14:textId="6AEC6CF5" w:rsidR="00970642" w:rsidRDefault="00970642" w:rsidP="00970642">
      <w:pPr>
        <w:pStyle w:val="Heading1"/>
      </w:pPr>
      <w:r>
        <w:t>What I need to do next class</w:t>
      </w:r>
    </w:p>
    <w:p w14:paraId="0B1CDB28" w14:textId="398CAB7E" w:rsidR="00373C7C" w:rsidRPr="00373C7C" w:rsidRDefault="00373C7C" w:rsidP="00373C7C">
      <w:r>
        <w:t>Make device constantly record orientation rather than just once at the start of the app</w:t>
      </w:r>
      <w:bookmarkStart w:id="0" w:name="_GoBack"/>
      <w:bookmarkEnd w:id="0"/>
    </w:p>
    <w:p w14:paraId="2AB9891D" w14:textId="77777777" w:rsidR="00970642" w:rsidRPr="00D4525C" w:rsidRDefault="00970642" w:rsidP="00970642">
      <w:pPr>
        <w:pStyle w:val="Heading1"/>
      </w:pPr>
      <w:r>
        <w:t>What I need to do before next class</w:t>
      </w:r>
    </w:p>
    <w:p w14:paraId="2ACDE6E4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381F8C00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D4AA74E" w14:textId="77777777" w:rsidR="00970642" w:rsidRDefault="00970642" w:rsidP="00970642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40123DE" w14:textId="77777777" w:rsidR="00970642" w:rsidRPr="00D4525C" w:rsidRDefault="00970642" w:rsidP="00970642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5AC9CEE4" w14:textId="77777777" w:rsidR="00970642" w:rsidRDefault="00970642" w:rsidP="00970642">
      <w:pPr>
        <w:pStyle w:val="Title"/>
      </w:pPr>
    </w:p>
    <w:p w14:paraId="0EBF6BB7" w14:textId="77777777" w:rsidR="00970642" w:rsidRDefault="00970642" w:rsidP="00CB4537">
      <w:pPr>
        <w:pStyle w:val="Title"/>
      </w:pPr>
    </w:p>
    <w:p w14:paraId="5DAD1819" w14:textId="2E36FE1D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t>What I got done</w:t>
      </w:r>
    </w:p>
    <w:p w14:paraId="1233584F" w14:textId="7CABA019" w:rsidR="00476045" w:rsidRDefault="00476045" w:rsidP="00476045">
      <w:r>
        <w:t>Collected data from device accelerometer and stored it into an array with 3 elements</w:t>
      </w:r>
    </w:p>
    <w:p w14:paraId="5F29D937" w14:textId="30952DCA" w:rsidR="00476045" w:rsidRPr="00476045" w:rsidRDefault="00476045" w:rsidP="00476045">
      <w:r>
        <w:t>Converted values accelerometer to degrees</w:t>
      </w:r>
    </w:p>
    <w:p w14:paraId="0D5FF540" w14:textId="4294B545" w:rsidR="00476045" w:rsidRPr="00476045" w:rsidRDefault="00476045" w:rsidP="0047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context.getSystemService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accelerometer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degrees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toDegrees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atan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 /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])));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0F902929" w14:textId="6B46B009" w:rsidR="00CB4537" w:rsidRDefault="00476045" w:rsidP="00CB4537">
      <w:pPr>
        <w:pStyle w:val="PoemTitle"/>
        <w:numPr>
          <w:ilvl w:val="0"/>
          <w:numId w:val="7"/>
        </w:numPr>
        <w:spacing w:after="0"/>
      </w:pPr>
      <w:r>
        <w:t>Complete code required to collect data</w:t>
      </w:r>
    </w:p>
    <w:p w14:paraId="11DC4461" w14:textId="0A9B6652" w:rsidR="00476045" w:rsidRPr="00D4525C" w:rsidRDefault="00476045" w:rsidP="00CB4537">
      <w:pPr>
        <w:pStyle w:val="PoemTitle"/>
        <w:numPr>
          <w:ilvl w:val="0"/>
          <w:numId w:val="7"/>
        </w:numPr>
        <w:spacing w:after="0"/>
      </w:pPr>
      <w:r>
        <w:t xml:space="preserve">Use gathered data to draw </w:t>
      </w:r>
    </w:p>
    <w:p w14:paraId="2887C5C4" w14:textId="77777777" w:rsidR="00CB4537" w:rsidRPr="00D4525C" w:rsidRDefault="00CB4537" w:rsidP="00CB4537">
      <w:pPr>
        <w:pStyle w:val="Heading1"/>
      </w:pPr>
      <w:r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lastRenderedPageBreak/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().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proofErr w:type="spellStart"/>
      <w:proofErr w:type="gramStart"/>
      <w:r>
        <w:t>getOrientation</w:t>
      </w:r>
      <w:proofErr w:type="spellEnd"/>
      <w:r>
        <w:t>(</w:t>
      </w:r>
      <w:proofErr w:type="gramEnd"/>
      <w:r>
        <w:t>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lastRenderedPageBreak/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36960" w14:textId="77777777" w:rsidR="00E11C56" w:rsidRDefault="00E11C56" w:rsidP="00D4525C">
      <w:pPr>
        <w:spacing w:after="0" w:line="240" w:lineRule="auto"/>
      </w:pPr>
      <w:r>
        <w:separator/>
      </w:r>
    </w:p>
  </w:endnote>
  <w:endnote w:type="continuationSeparator" w:id="0">
    <w:p w14:paraId="3FF58DE3" w14:textId="77777777" w:rsidR="00E11C56" w:rsidRDefault="00E11C56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49DDF0DB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373C7C">
              <w:rPr>
                <w:noProof/>
              </w:rPr>
              <w:t>6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E11C56">
              <w:fldChar w:fldCharType="begin"/>
            </w:r>
            <w:r w:rsidR="00E11C56">
              <w:instrText xml:space="preserve"> NUMPAGES  </w:instrText>
            </w:r>
            <w:r w:rsidR="00E11C56">
              <w:fldChar w:fldCharType="separate"/>
            </w:r>
            <w:r w:rsidR="00373C7C">
              <w:rPr>
                <w:noProof/>
              </w:rPr>
              <w:t>6</w:t>
            </w:r>
            <w:r w:rsidR="00E11C56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A4DCB" w14:textId="77777777" w:rsidR="00E11C56" w:rsidRDefault="00E11C56" w:rsidP="00D4525C">
      <w:pPr>
        <w:spacing w:after="0" w:line="240" w:lineRule="auto"/>
      </w:pPr>
      <w:r>
        <w:separator/>
      </w:r>
    </w:p>
  </w:footnote>
  <w:footnote w:type="continuationSeparator" w:id="0">
    <w:p w14:paraId="154AB948" w14:textId="77777777" w:rsidR="00E11C56" w:rsidRDefault="00E11C56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3C7C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045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0642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731DA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11C56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B06BC-0B24-4456-971E-F05B4A9F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401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12</cp:revision>
  <dcterms:created xsi:type="dcterms:W3CDTF">2016-01-04T18:15:00Z</dcterms:created>
  <dcterms:modified xsi:type="dcterms:W3CDTF">2017-05-23T03:06:00Z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