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5E05C" w14:textId="77777777" w:rsidR="00FD521E" w:rsidRDefault="00FD521E" w:rsidP="00FD521E">
      <w:pPr>
        <w:pStyle w:val="Title"/>
      </w:pPr>
      <w:r>
        <w:t>Daily Journal</w:t>
      </w:r>
      <w:r>
        <w:tab/>
      </w:r>
      <w:r>
        <w:tab/>
      </w:r>
    </w:p>
    <w:p w14:paraId="5CDCF074" w14:textId="77777777" w:rsidR="00FD521E" w:rsidRDefault="00FD521E" w:rsidP="00FD521E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23018A7A" w14:textId="45F12058" w:rsidR="00FD521E" w:rsidRDefault="00085E21" w:rsidP="00FD521E">
      <w:pPr>
        <w:pStyle w:val="Title"/>
      </w:pPr>
      <w:r>
        <w:t>Date May 22</w:t>
      </w:r>
      <w:bookmarkStart w:id="0" w:name="_GoBack"/>
      <w:bookmarkEnd w:id="0"/>
      <w:r w:rsidR="00FD521E">
        <w:t>, 2017</w:t>
      </w:r>
    </w:p>
    <w:p w14:paraId="0D2A3939" w14:textId="77777777" w:rsidR="00FD521E" w:rsidRPr="00A061B2" w:rsidRDefault="00FD521E" w:rsidP="00FD521E">
      <w:pPr>
        <w:pStyle w:val="Heading2"/>
      </w:pPr>
      <w:r>
        <w:t>Required work:</w:t>
      </w:r>
    </w:p>
    <w:p w14:paraId="27E1FD73" w14:textId="77777777" w:rsidR="00FD521E" w:rsidRDefault="00FD521E" w:rsidP="00FD521E">
      <w:pPr>
        <w:pStyle w:val="Instructions"/>
      </w:pPr>
      <w:r>
        <w:t>Receive orientation data from sensors</w:t>
      </w:r>
    </w:p>
    <w:p w14:paraId="23C4F208" w14:textId="159DE2D9" w:rsidR="00FD521E" w:rsidRDefault="00FD521E" w:rsidP="00FD521E">
      <w:pPr>
        <w:pStyle w:val="Instructions"/>
      </w:pPr>
      <w:r>
        <w:t xml:space="preserve">Draw arrows that change in size linked to degree of orientation. </w:t>
      </w:r>
    </w:p>
    <w:p w14:paraId="5585DACC" w14:textId="169830A7" w:rsidR="00FD521E" w:rsidRDefault="00FD521E" w:rsidP="00FD521E">
      <w:pPr>
        <w:pStyle w:val="Heading1"/>
      </w:pPr>
      <w:r>
        <w:t>What I got done</w:t>
      </w:r>
    </w:p>
    <w:p w14:paraId="698D1656" w14:textId="268E2015" w:rsidR="00FD521E" w:rsidRDefault="00085E21" w:rsidP="00FD521E"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59D459B3" wp14:editId="100912F0">
            <wp:simplePos x="0" y="0"/>
            <wp:positionH relativeFrom="margin">
              <wp:posOffset>4533900</wp:posOffset>
            </wp:positionH>
            <wp:positionV relativeFrom="paragraph">
              <wp:posOffset>56515</wp:posOffset>
            </wp:positionV>
            <wp:extent cx="2000044" cy="3556000"/>
            <wp:effectExtent l="0" t="0" r="635" b="6350"/>
            <wp:wrapTight wrapText="bothSides">
              <wp:wrapPolygon edited="0">
                <wp:start x="0" y="0"/>
                <wp:lineTo x="0" y="21523"/>
                <wp:lineTo x="21401" y="21523"/>
                <wp:lineTo x="21401" y="0"/>
                <wp:lineTo x="0" y="0"/>
              </wp:wrapPolygon>
            </wp:wrapTight>
            <wp:docPr id="1" name="Picture 1" descr="C:\Users\Duy\AppData\Local\Microsoft\Windows\INetCache\Content.Word\Screenshot_20170524-173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y\AppData\Local\Microsoft\Windows\INetCache\Content.Word\Screenshot_20170524-1731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44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21E">
        <w:t>Moved monitoring of sensor activity to a separate class</w:t>
      </w:r>
      <w:r w:rsidRPr="00085E21">
        <w:t xml:space="preserve"> </w:t>
      </w:r>
    </w:p>
    <w:p w14:paraId="3D431D1A" w14:textId="0504DC8F" w:rsidR="00FD521E" w:rsidRDefault="00FD521E" w:rsidP="00FD521E">
      <w:r>
        <w:t>Create android Activity resume, destroy, pause, and create methods</w:t>
      </w:r>
    </w:p>
    <w:p w14:paraId="5530D39F" w14:textId="3380D10D" w:rsidR="00FD521E" w:rsidRDefault="00FD521E" w:rsidP="00FD52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com.dragonfury.duy.p4pt04nguyendennis;</w:t>
      </w:r>
      <w:r w:rsidRPr="00FD521E">
        <w:t xml:space="preserve"> </w:t>
      </w:r>
      <w:r w:rsidRPr="00FD521E">
        <w:rPr>
          <w:color w:val="000000"/>
          <w:sz w:val="18"/>
          <w:szCs w:val="18"/>
        </w:rPr>
        <w:object w:dxaOrig="1441" w:dyaOrig="811" w14:anchorId="1C491F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0.5pt" o:ole="">
            <v:imagedata r:id="rId10" o:title=""/>
          </v:shape>
          <o:OLEObject Type="Embed" ProgID="Package" ShapeID="_x0000_i1025" DrawAspect="Content" ObjectID="_1557152713" r:id="rId11"/>
        </w:objec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android.graphics.Color;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android.graphics.Paint;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android.graphics.Path;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android.hardware.Sensor;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android.hardware.SensorEvent;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android.hardware.SensorEventListener;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android.hardware.SensorManager;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5/11/2017.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DrawView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View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DrawView(Context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(context);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Paint </w:t>
      </w:r>
      <w:r>
        <w:rPr>
          <w:b/>
          <w:bCs/>
          <w:color w:val="660E7A"/>
          <w:sz w:val="18"/>
          <w:szCs w:val="18"/>
        </w:rPr>
        <w:t xml:space="preserve">paint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SensorActivity </w:t>
      </w:r>
      <w:r>
        <w:rPr>
          <w:b/>
          <w:bCs/>
          <w:color w:val="660E7A"/>
          <w:sz w:val="18"/>
          <w:szCs w:val="18"/>
        </w:rPr>
        <w:t xml:space="preserve">sensorActivity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SensorActivity(getContext());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Path </w:t>
      </w:r>
      <w:r>
        <w:rPr>
          <w:b/>
          <w:bCs/>
          <w:color w:val="660E7A"/>
          <w:sz w:val="18"/>
          <w:szCs w:val="18"/>
        </w:rPr>
        <w:t xml:space="preserve">path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Path();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onDraw(Canvas canvas)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.onDraw(canvas);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sensorActivity</w:t>
      </w:r>
      <w:r>
        <w:rPr>
          <w:color w:val="000000"/>
          <w:sz w:val="18"/>
          <w:szCs w:val="18"/>
        </w:rPr>
        <w:t>.getOrientation();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orientation: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"test:"</w:t>
      </w:r>
      <w:r>
        <w:rPr>
          <w:color w:val="000000"/>
          <w:sz w:val="18"/>
          <w:szCs w:val="18"/>
        </w:rPr>
        <w:t>+orientation);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.setColor(Color.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.setStrokeWidth(</w:t>
      </w:r>
      <w:r>
        <w:rPr>
          <w:color w:val="0000FF"/>
          <w:sz w:val="18"/>
          <w:szCs w:val="18"/>
        </w:rPr>
        <w:t xml:space="preserve">100 </w:t>
      </w:r>
      <w:r>
        <w:rPr>
          <w:color w:val="000000"/>
          <w:sz w:val="18"/>
          <w:szCs w:val="18"/>
        </w:rPr>
        <w:t xml:space="preserve">* getWidth() / </w:t>
      </w:r>
      <w:r>
        <w:rPr>
          <w:color w:val="0000FF"/>
          <w:sz w:val="18"/>
          <w:szCs w:val="18"/>
        </w:rPr>
        <w:t>1440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&lt;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canvas.drawLine(getWidth()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getHeight()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getWidth()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* getHeight() /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canvas.drawLine(getWidth()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getHeight()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getWidth()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2560 </w:t>
      </w:r>
      <w:r>
        <w:rPr>
          <w:color w:val="000000"/>
          <w:sz w:val="18"/>
          <w:szCs w:val="18"/>
        </w:rPr>
        <w:t>- (</w:t>
      </w:r>
      <w:r>
        <w:rPr>
          <w:color w:val="0000FF"/>
          <w:sz w:val="18"/>
          <w:szCs w:val="18"/>
        </w:rPr>
        <w:t xml:space="preserve">1280 </w:t>
      </w:r>
      <w:r>
        <w:rPr>
          <w:color w:val="000000"/>
          <w:sz w:val="18"/>
          <w:szCs w:val="18"/>
        </w:rPr>
        <w:t xml:space="preserve">- </w:t>
      </w:r>
      <w:r>
        <w:rPr>
          <w:color w:val="0000FF"/>
          <w:sz w:val="18"/>
          <w:szCs w:val="18"/>
        </w:rPr>
        <w:t xml:space="preserve">7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]), </w:t>
      </w:r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&gt;=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canvas.drawLine(getWidth()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getHeight()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getWidth() /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getHeight()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invalidate();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drawTri(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x1,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y1,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x2,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y2,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x3,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y3, Canvas c, Paint 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.moveTo(x1, y1);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.lineTo(x2, y2);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.lineTo(x3, y3);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.close();</w:t>
      </w:r>
      <w:r>
        <w:rPr>
          <w:color w:val="000000"/>
          <w:sz w:val="18"/>
          <w:szCs w:val="18"/>
        </w:rPr>
        <w:br/>
        <w:t xml:space="preserve">        c.drawPath(</w:t>
      </w:r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, p);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229F6BBD" w14:textId="7114A954" w:rsidR="00FD521E" w:rsidRDefault="00FD521E" w:rsidP="00FD521E"/>
    <w:p w14:paraId="40B0F0DB" w14:textId="7C5AFD2C" w:rsidR="00FD521E" w:rsidRDefault="00FD521E" w:rsidP="00FD521E"/>
    <w:p w14:paraId="49D16053" w14:textId="1999C7BD" w:rsidR="00FD521E" w:rsidRDefault="00FD521E" w:rsidP="00FD52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com.dragonfury.duy.p4pt04nguyendennis;</w:t>
      </w:r>
      <w:r w:rsidRPr="00FD521E">
        <w:t xml:space="preserve"> </w:t>
      </w:r>
      <w:r w:rsidRPr="00FD521E">
        <w:rPr>
          <w:color w:val="000000"/>
          <w:sz w:val="18"/>
          <w:szCs w:val="18"/>
        </w:rPr>
        <w:object w:dxaOrig="1875" w:dyaOrig="811" w14:anchorId="24FD2AF4">
          <v:shape id="_x0000_i1026" type="#_x0000_t75" style="width:93.75pt;height:40.5pt" o:ole="">
            <v:imagedata r:id="rId12" o:title=""/>
          </v:shape>
          <o:OLEObject Type="Embed" ProgID="Package" ShapeID="_x0000_i1026" DrawAspect="Content" ObjectID="_1557152714" r:id="rId13"/>
        </w:objec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android.hardware.Sensor;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android.hardware.SensorEvent;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android.hardware.SensorEventListener;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android.hardware.SensorManager;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5/23/2017.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SensorActivity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SensorEventListener{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SensorActivity(Context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sensorManager </w:t>
      </w:r>
      <w:r>
        <w:rPr>
          <w:color w:val="000000"/>
          <w:sz w:val="18"/>
          <w:szCs w:val="18"/>
        </w:rPr>
        <w:t>= (SensorManager) context.getSystemService(Context.</w:t>
      </w:r>
      <w:r>
        <w:rPr>
          <w:b/>
          <w:bCs/>
          <w:i/>
          <w:iCs/>
          <w:color w:val="660E7A"/>
          <w:sz w:val="18"/>
          <w:szCs w:val="18"/>
        </w:rPr>
        <w:t>SENSOR_SERVICE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accelerometer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geoField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float 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rotateMatrix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SensorManager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Sensor </w:t>
      </w:r>
      <w:r>
        <w:rPr>
          <w:b/>
          <w:bCs/>
          <w:color w:val="660E7A"/>
          <w:sz w:val="18"/>
          <w:szCs w:val="18"/>
        </w:rPr>
        <w:t>accelero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Sensor </w:t>
      </w:r>
      <w:r>
        <w:rPr>
          <w:b/>
          <w:bCs/>
          <w:color w:val="660E7A"/>
          <w:sz w:val="18"/>
          <w:szCs w:val="18"/>
        </w:rPr>
        <w:t>magField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 xml:space="preserve">Bundle </w:t>
      </w:r>
      <w:r>
        <w:rPr>
          <w:color w:val="000000"/>
          <w:sz w:val="18"/>
          <w:szCs w:val="18"/>
          <w:shd w:val="clear" w:color="auto" w:fill="E4E4FF"/>
        </w:rPr>
        <w:t>savedInstanceState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</w:t>
      </w:r>
      <w:r>
        <w:rPr>
          <w:color w:val="000000"/>
          <w:sz w:val="18"/>
          <w:szCs w:val="18"/>
          <w:shd w:val="clear" w:color="auto" w:fill="E4E4FF"/>
        </w:rPr>
        <w:t>savedInstanceState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sensorManager </w:t>
      </w:r>
      <w:r>
        <w:rPr>
          <w:color w:val="000000"/>
          <w:sz w:val="18"/>
          <w:szCs w:val="18"/>
        </w:rPr>
        <w:t>= (SensorManager)getSystemService(</w:t>
      </w:r>
      <w:r>
        <w:rPr>
          <w:b/>
          <w:bCs/>
          <w:i/>
          <w:iCs/>
          <w:color w:val="660E7A"/>
          <w:sz w:val="18"/>
          <w:szCs w:val="18"/>
        </w:rPr>
        <w:t>SENSOR_SERVICE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accelero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.getDefaultSensor(Sensor.</w:t>
      </w:r>
      <w:r>
        <w:rPr>
          <w:b/>
          <w:bCs/>
          <w:i/>
          <w:iCs/>
          <w:color w:val="660E7A"/>
          <w:sz w:val="18"/>
          <w:szCs w:val="18"/>
        </w:rPr>
        <w:t>TYPE_ACCELEROMETER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magField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.getDefaultSensor(Sensor.</w:t>
      </w:r>
      <w:r>
        <w:rPr>
          <w:b/>
          <w:bCs/>
          <w:i/>
          <w:iCs/>
          <w:color w:val="660E7A"/>
          <w:sz w:val="18"/>
          <w:szCs w:val="18"/>
        </w:rPr>
        <w:t>TYPE_MAGNETIC_FIELD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onSensorChanged(SensorEvent sensorEvent)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(sensorEvent.</w:t>
      </w:r>
      <w:r>
        <w:rPr>
          <w:b/>
          <w:bCs/>
          <w:color w:val="660E7A"/>
          <w:sz w:val="18"/>
          <w:szCs w:val="18"/>
        </w:rPr>
        <w:t>sensor</w:t>
      </w:r>
      <w:r>
        <w:rPr>
          <w:color w:val="000000"/>
          <w:sz w:val="18"/>
          <w:szCs w:val="18"/>
        </w:rPr>
        <w:t>.getType() == Sensor.</w:t>
      </w:r>
      <w:r>
        <w:rPr>
          <w:b/>
          <w:bCs/>
          <w:i/>
          <w:iCs/>
          <w:color w:val="660E7A"/>
          <w:sz w:val="18"/>
          <w:szCs w:val="18"/>
        </w:rPr>
        <w:t>TYPE_MAGNETIC_FIELD</w:t>
      </w:r>
      <w:r>
        <w:rPr>
          <w:color w:val="000000"/>
          <w:sz w:val="18"/>
          <w:szCs w:val="18"/>
        </w:rPr>
        <w:t xml:space="preserve">) { </w:t>
      </w:r>
      <w:r>
        <w:rPr>
          <w:i/>
          <w:iCs/>
          <w:color w:val="808080"/>
          <w:sz w:val="18"/>
          <w:szCs w:val="18"/>
        </w:rPr>
        <w:t>//Calculates magnetic field around device and stores it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geoField </w:t>
      </w:r>
      <w:r>
        <w:rPr>
          <w:color w:val="000000"/>
          <w:sz w:val="18"/>
          <w:szCs w:val="18"/>
        </w:rPr>
        <w:t>= sensorEvent.</w:t>
      </w:r>
      <w:r>
        <w:rPr>
          <w:b/>
          <w:bCs/>
          <w:color w:val="660E7A"/>
          <w:sz w:val="18"/>
          <w:szCs w:val="18"/>
        </w:rPr>
        <w:t>values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(sensorEvent.</w:t>
      </w:r>
      <w:r>
        <w:rPr>
          <w:b/>
          <w:bCs/>
          <w:color w:val="660E7A"/>
          <w:sz w:val="18"/>
          <w:szCs w:val="18"/>
        </w:rPr>
        <w:t>sensor</w:t>
      </w:r>
      <w:r>
        <w:rPr>
          <w:color w:val="000000"/>
          <w:sz w:val="18"/>
          <w:szCs w:val="18"/>
        </w:rPr>
        <w:t>.getType() == Sensor.</w:t>
      </w:r>
      <w:r>
        <w:rPr>
          <w:b/>
          <w:bCs/>
          <w:i/>
          <w:iCs/>
          <w:color w:val="660E7A"/>
          <w:sz w:val="18"/>
          <w:szCs w:val="18"/>
        </w:rPr>
        <w:t>TYPE_ACCELEROMETER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accelerometer </w:t>
      </w:r>
      <w:r>
        <w:rPr>
          <w:color w:val="000000"/>
          <w:sz w:val="18"/>
          <w:szCs w:val="18"/>
        </w:rPr>
        <w:t>= sensorEvent.</w:t>
      </w:r>
      <w:r>
        <w:rPr>
          <w:b/>
          <w:bCs/>
          <w:color w:val="660E7A"/>
          <w:sz w:val="18"/>
          <w:szCs w:val="18"/>
        </w:rPr>
        <w:t>values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getRotationMatrix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rotateMatrix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accelerometer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geoField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//Calculate RotationMatrix - Device screen is facing sky, top is towards north pole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getOrientation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rotateMatrix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//Calculate amount of rotation along x, y, and z axis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System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onAccuracyChanged(Sensor sensor,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onResume()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.onResume();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sensorManager.registerListener(this, accelerometer, SensorManager.SENSOR_DELAY_UI);</w:t>
      </w:r>
      <w:r>
        <w:rPr>
          <w:i/>
          <w:iCs/>
          <w:color w:val="808080"/>
          <w:sz w:val="18"/>
          <w:szCs w:val="18"/>
        </w:rPr>
        <w:br/>
        <w:t>//        sensorManager.registerListener(this, geoField, SensorManager.SENSOR_DELAY_UI);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onPause()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.unregisterListener(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public float</w:t>
      </w:r>
      <w:r>
        <w:rPr>
          <w:color w:val="000000"/>
          <w:sz w:val="18"/>
          <w:szCs w:val="18"/>
        </w:rPr>
        <w:t>[] getOrientation()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9AF76EC" w14:textId="77777777" w:rsidR="00FD521E" w:rsidRPr="00FD521E" w:rsidRDefault="00FD521E" w:rsidP="00FD521E"/>
    <w:p w14:paraId="4FFFCCFF" w14:textId="6A6EB804" w:rsidR="00FD521E" w:rsidRPr="00373C7C" w:rsidRDefault="00FD521E" w:rsidP="00FD521E"/>
    <w:p w14:paraId="23682BBB" w14:textId="77777777" w:rsidR="00FD521E" w:rsidRDefault="00FD521E" w:rsidP="00FD521E">
      <w:pPr>
        <w:pStyle w:val="Heading1"/>
      </w:pPr>
      <w:r>
        <w:t>What I need to do next class</w:t>
      </w:r>
    </w:p>
    <w:p w14:paraId="6E625748" w14:textId="4F01A524" w:rsidR="00FD521E" w:rsidRDefault="00FD521E" w:rsidP="00FD521E">
      <w:r>
        <w:t>Modify onSensorChanged() in SensorActivity to receive data, currently can only receive 0 values from the device</w:t>
      </w:r>
    </w:p>
    <w:p w14:paraId="0D293A56" w14:textId="171588A8" w:rsidR="00FD521E" w:rsidRPr="00373C7C" w:rsidRDefault="00FD521E" w:rsidP="00FD521E">
      <w:r>
        <w:t>Finish creating SensorListener</w:t>
      </w:r>
    </w:p>
    <w:p w14:paraId="4DBB67C1" w14:textId="77777777" w:rsidR="00FD521E" w:rsidRPr="00D4525C" w:rsidRDefault="00FD521E" w:rsidP="00FD521E">
      <w:pPr>
        <w:pStyle w:val="Heading1"/>
      </w:pPr>
      <w:r>
        <w:t>What I need to do before next class</w:t>
      </w:r>
    </w:p>
    <w:p w14:paraId="29884808" w14:textId="77777777" w:rsidR="00FD521E" w:rsidRPr="00D4525C" w:rsidRDefault="00FD521E" w:rsidP="00FD521E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6C402A7A" w14:textId="77777777" w:rsidR="00FD521E" w:rsidRDefault="00FD521E" w:rsidP="00FD521E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74AA86C6" w14:textId="77777777" w:rsidR="00FD521E" w:rsidRDefault="00FD521E" w:rsidP="00FD521E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4D014EE4" w14:textId="77777777" w:rsidR="00FD521E" w:rsidRPr="00D4525C" w:rsidRDefault="00FD521E" w:rsidP="00FD521E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2D77C923" w14:textId="77777777" w:rsidR="00FD521E" w:rsidRDefault="00FD521E" w:rsidP="00970642">
      <w:pPr>
        <w:pStyle w:val="Title"/>
      </w:pPr>
    </w:p>
    <w:p w14:paraId="4C6FFF23" w14:textId="77777777" w:rsidR="00FD521E" w:rsidRDefault="00FD521E" w:rsidP="00970642">
      <w:pPr>
        <w:pStyle w:val="Title"/>
      </w:pPr>
    </w:p>
    <w:p w14:paraId="6A39F998" w14:textId="6441D407" w:rsidR="00970642" w:rsidRDefault="00970642" w:rsidP="00970642">
      <w:pPr>
        <w:pStyle w:val="Title"/>
      </w:pPr>
      <w:r>
        <w:t>Daily Journal</w:t>
      </w:r>
      <w:r>
        <w:tab/>
      </w:r>
      <w:r>
        <w:tab/>
      </w:r>
    </w:p>
    <w:p w14:paraId="4D29239F" w14:textId="77777777" w:rsidR="00970642" w:rsidRDefault="00970642" w:rsidP="00970642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3E4857B7" w14:textId="447C2E03" w:rsidR="00970642" w:rsidRDefault="00970642" w:rsidP="00970642">
      <w:pPr>
        <w:pStyle w:val="Title"/>
      </w:pPr>
      <w:r>
        <w:t>Date May 19, 2017</w:t>
      </w:r>
    </w:p>
    <w:p w14:paraId="7859CFDC" w14:textId="77777777" w:rsidR="00970642" w:rsidRPr="00A061B2" w:rsidRDefault="00970642" w:rsidP="00970642">
      <w:pPr>
        <w:pStyle w:val="Heading2"/>
      </w:pPr>
      <w:r>
        <w:t>Required work:</w:t>
      </w:r>
    </w:p>
    <w:p w14:paraId="28881698" w14:textId="77777777" w:rsidR="00970642" w:rsidRDefault="00970642" w:rsidP="00970642">
      <w:pPr>
        <w:pStyle w:val="Instructions"/>
      </w:pPr>
      <w:r>
        <w:t>Receive orientation data from sensors</w:t>
      </w:r>
    </w:p>
    <w:p w14:paraId="07D79FD0" w14:textId="77777777" w:rsidR="00970642" w:rsidRDefault="00970642" w:rsidP="00970642">
      <w:pPr>
        <w:pStyle w:val="Instructions"/>
      </w:pPr>
      <w:r>
        <w:t xml:space="preserve">Draw arrows that change in size linked to degree of orientation. </w:t>
      </w:r>
    </w:p>
    <w:p w14:paraId="761A92D3" w14:textId="5EEBD07A" w:rsidR="00970642" w:rsidRDefault="00970642" w:rsidP="00970642">
      <w:pPr>
        <w:pStyle w:val="Heading1"/>
      </w:pPr>
      <w:r>
        <w:t>What I got done</w:t>
      </w:r>
    </w:p>
    <w:p w14:paraId="17A9C5CB" w14:textId="414530B3" w:rsidR="00373C7C" w:rsidRDefault="00373C7C" w:rsidP="00373C7C">
      <w:r>
        <w:t>Started drawing arrows</w:t>
      </w:r>
    </w:p>
    <w:p w14:paraId="166A2855" w14:textId="2778F098" w:rsidR="00373C7C" w:rsidRPr="00373C7C" w:rsidRDefault="00373C7C" w:rsidP="00373C7C">
      <w:r>
        <w:t>Began storing orientation values within usable variables</w:t>
      </w:r>
    </w:p>
    <w:p w14:paraId="19A1D3C8" w14:textId="77777777" w:rsidR="00373C7C" w:rsidRPr="00373C7C" w:rsidRDefault="00373C7C" w:rsidP="00373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package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com.dragonfury.duy.p4pt04nguyendennis;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android.graphics.Canvas;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android.graphics.Paint;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android.graphics.Path;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lastRenderedPageBreak/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android.hardware.SensorEvent;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android.hardware.SensorEventListener;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android.hardware.SensorManager;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android.view.View;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android.content.Context;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 Created by 1383504 on 5/11/2017.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*/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DrawView(Context context)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sensorManager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(SensorManager) context.getSystemService(Context.</w:t>
      </w:r>
      <w:r w:rsidRPr="00373C7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listener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SensorEventListener()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onSensorChanged(SensorEvent sensorEvent)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geoField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.getType() == Sensor.</w:t>
      </w:r>
      <w:r w:rsidRPr="00373C7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TYPE_MAGNETIC_FIELD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//Calculates magnetic field around device and stores it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 = 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 = 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 = 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373C7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getRotationMatrix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accelerometer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RotationMatrix - Device screen is facing sky, top is towards north pole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373C7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getOrientation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amount of rotation along x, y, and z axis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onAccuracyChanged(Sensor sensor,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geoField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float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rotateMatrix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9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SensorManager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SensorEventListener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listener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//Detects when sensor is being used/changed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Paint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paint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Paint();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float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degrees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Path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path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Path();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onDraw(Canvas canvas)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.onDraw(canvas);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       for (float radOrientation: orientations) { //Convert orientations values to degrees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>//            radOrientation = (float) Math.toDegrees(radOrientation);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>//        }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lastRenderedPageBreak/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orientation: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System.</w:t>
      </w:r>
      <w:r w:rsidRPr="00373C7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out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.println(</w:t>
      </w:r>
      <w:r w:rsidRPr="00373C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"test:"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+orientation);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canvas.drawLine(getWidth()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getHeight()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getWidth()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3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getHeight()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canvas.drawLine(getWidth()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getHeight()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getWidth()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- (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1280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7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]),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void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drawTri(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x1,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y1,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x2,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y2,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x3,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y3, Canvas c, Paint p)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.moveTo(x1, y1);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.lineTo(x2, y2);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.lineTo(x3, y3);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.close();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c.drawPath(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p);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747F4EA2" w14:textId="77777777" w:rsidR="00373C7C" w:rsidRPr="00373C7C" w:rsidRDefault="00373C7C" w:rsidP="00373C7C"/>
    <w:p w14:paraId="264320B8" w14:textId="6AEC6CF5" w:rsidR="00970642" w:rsidRDefault="00970642" w:rsidP="00970642">
      <w:pPr>
        <w:pStyle w:val="Heading1"/>
      </w:pPr>
      <w:r>
        <w:t>What I need to do next class</w:t>
      </w:r>
    </w:p>
    <w:p w14:paraId="0B1CDB28" w14:textId="398CAB7E" w:rsidR="00373C7C" w:rsidRPr="00373C7C" w:rsidRDefault="00373C7C" w:rsidP="00373C7C">
      <w:r>
        <w:t>Make device constantly record orientation rather than just once at the start of the app</w:t>
      </w:r>
    </w:p>
    <w:p w14:paraId="2AB9891D" w14:textId="77777777" w:rsidR="00970642" w:rsidRPr="00D4525C" w:rsidRDefault="00970642" w:rsidP="00970642">
      <w:pPr>
        <w:pStyle w:val="Heading1"/>
      </w:pPr>
      <w:r>
        <w:t>What I need to do before next class</w:t>
      </w:r>
    </w:p>
    <w:p w14:paraId="2ACDE6E4" w14:textId="77777777" w:rsidR="00970642" w:rsidRPr="00D4525C" w:rsidRDefault="00970642" w:rsidP="00970642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381F8C00" w14:textId="77777777" w:rsidR="00970642" w:rsidRDefault="00970642" w:rsidP="00970642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2D4AA74E" w14:textId="77777777" w:rsidR="00970642" w:rsidRDefault="00970642" w:rsidP="00970642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240123DE" w14:textId="77777777" w:rsidR="00970642" w:rsidRPr="00D4525C" w:rsidRDefault="00970642" w:rsidP="00970642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5AC9CEE4" w14:textId="77777777" w:rsidR="00970642" w:rsidRDefault="00970642" w:rsidP="00970642">
      <w:pPr>
        <w:pStyle w:val="Title"/>
      </w:pPr>
    </w:p>
    <w:p w14:paraId="0EBF6BB7" w14:textId="77777777" w:rsidR="00970642" w:rsidRDefault="00970642" w:rsidP="00CB4537">
      <w:pPr>
        <w:pStyle w:val="Title"/>
      </w:pPr>
    </w:p>
    <w:p w14:paraId="5DAD1819" w14:textId="2E36FE1D" w:rsidR="00CB4537" w:rsidRDefault="00CB4537" w:rsidP="00CB4537">
      <w:pPr>
        <w:pStyle w:val="Title"/>
      </w:pPr>
      <w:r>
        <w:t>Daily Journal</w:t>
      </w:r>
      <w:r>
        <w:tab/>
      </w:r>
      <w:r>
        <w:tab/>
      </w:r>
    </w:p>
    <w:p w14:paraId="29895254" w14:textId="77777777" w:rsidR="00CB4537" w:rsidRDefault="00CB4537" w:rsidP="00CB4537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5103213D" w14:textId="142B60AC" w:rsidR="00CB4537" w:rsidRDefault="00CB4537" w:rsidP="00CB4537">
      <w:pPr>
        <w:pStyle w:val="Title"/>
      </w:pPr>
      <w:r>
        <w:t>Date May 17, 2017</w:t>
      </w:r>
    </w:p>
    <w:p w14:paraId="001F0BF0" w14:textId="77777777" w:rsidR="00CB4537" w:rsidRPr="00A061B2" w:rsidRDefault="00CB4537" w:rsidP="00CB4537">
      <w:pPr>
        <w:pStyle w:val="Heading2"/>
      </w:pPr>
      <w:r>
        <w:t>Required work:</w:t>
      </w:r>
    </w:p>
    <w:p w14:paraId="0C872CE1" w14:textId="77777777" w:rsidR="00CB4537" w:rsidRDefault="00CB4537" w:rsidP="00CB4537">
      <w:pPr>
        <w:pStyle w:val="Instructions"/>
      </w:pPr>
      <w:r>
        <w:t>Receive orientation data from sensors</w:t>
      </w:r>
    </w:p>
    <w:p w14:paraId="38D16677" w14:textId="77777777" w:rsidR="00CB4537" w:rsidRDefault="00CB4537" w:rsidP="00CB4537">
      <w:pPr>
        <w:pStyle w:val="Instructions"/>
      </w:pPr>
      <w:r>
        <w:t xml:space="preserve">Draw arrows that change in size linked to degree of orientation. </w:t>
      </w:r>
    </w:p>
    <w:p w14:paraId="3FE42904" w14:textId="77777777" w:rsidR="00CB4537" w:rsidRPr="00D4525C" w:rsidRDefault="00CB4537" w:rsidP="00CB4537">
      <w:pPr>
        <w:pStyle w:val="Heading1"/>
      </w:pPr>
      <w:r>
        <w:t>What I got done</w:t>
      </w:r>
    </w:p>
    <w:p w14:paraId="1233584F" w14:textId="7CABA019" w:rsidR="00476045" w:rsidRDefault="00476045" w:rsidP="00476045">
      <w:r>
        <w:t>Collected data from device accelerometer and stored it into an array with 3 elements</w:t>
      </w:r>
    </w:p>
    <w:p w14:paraId="5F29D937" w14:textId="30952DCA" w:rsidR="00476045" w:rsidRPr="00476045" w:rsidRDefault="00476045" w:rsidP="00476045">
      <w:r>
        <w:t>Converted values accelerometer to degrees</w:t>
      </w:r>
    </w:p>
    <w:p w14:paraId="0D5FF540" w14:textId="4294B545" w:rsidR="00476045" w:rsidRPr="00476045" w:rsidRDefault="00476045" w:rsidP="00476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DrawView(Context context)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sensorManager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context.getSystemService(Context.</w:t>
      </w:r>
      <w:r w:rsidRPr="004760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listener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SensorEventListener()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onSensorChanged(SensorEvent sensorEvent)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[] accelerometer = 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.getType() == Sensor.</w:t>
      </w:r>
      <w:r w:rsidRPr="004760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 = 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 = 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 = 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degrees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toDegrees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atan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]) / 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])));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onAccuracyChanged(Sensor sensor,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int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SensorManager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SensorEventListener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listener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MainActivity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mainActivity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float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degrees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onDraw(Canvas canvas)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.onDraw(canvas);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47083EAC" w14:textId="77777777" w:rsidR="00CB4537" w:rsidRPr="00D4525C" w:rsidRDefault="00CB4537" w:rsidP="00CB4537">
      <w:pPr>
        <w:pStyle w:val="Heading1"/>
      </w:pPr>
      <w:r>
        <w:t>What I need to do next class</w:t>
      </w:r>
    </w:p>
    <w:p w14:paraId="0F902929" w14:textId="6B46B009" w:rsidR="00CB4537" w:rsidRDefault="00476045" w:rsidP="00CB4537">
      <w:pPr>
        <w:pStyle w:val="PoemTitle"/>
        <w:numPr>
          <w:ilvl w:val="0"/>
          <w:numId w:val="7"/>
        </w:numPr>
        <w:spacing w:after="0"/>
      </w:pPr>
      <w:r>
        <w:t>Complete code required to collect data</w:t>
      </w:r>
    </w:p>
    <w:p w14:paraId="11DC4461" w14:textId="0A9B6652" w:rsidR="00476045" w:rsidRPr="00D4525C" w:rsidRDefault="00476045" w:rsidP="00CB4537">
      <w:pPr>
        <w:pStyle w:val="PoemTitle"/>
        <w:numPr>
          <w:ilvl w:val="0"/>
          <w:numId w:val="7"/>
        </w:numPr>
        <w:spacing w:after="0"/>
      </w:pPr>
      <w:r>
        <w:t xml:space="preserve">Use gathered data to draw </w:t>
      </w:r>
    </w:p>
    <w:p w14:paraId="2887C5C4" w14:textId="77777777" w:rsidR="00CB4537" w:rsidRPr="00D4525C" w:rsidRDefault="00CB4537" w:rsidP="00CB4537">
      <w:pPr>
        <w:pStyle w:val="Heading1"/>
      </w:pPr>
      <w:r>
        <w:t>What I need to do before next class</w:t>
      </w:r>
    </w:p>
    <w:p w14:paraId="7BBAA8B2" w14:textId="77777777" w:rsidR="00CB4537" w:rsidRPr="00D4525C" w:rsidRDefault="00CB4537" w:rsidP="00CB4537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42E6B338" w14:textId="77777777" w:rsidR="00CB4537" w:rsidRDefault="00CB4537" w:rsidP="00CB4537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27763D3E" w14:textId="77777777" w:rsidR="00CB4537" w:rsidRDefault="00CB4537" w:rsidP="00CB4537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7E183B73" w14:textId="77777777" w:rsidR="00CB4537" w:rsidRPr="00D4525C" w:rsidRDefault="00CB4537" w:rsidP="00CB4537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73B3BA68" w14:textId="77777777" w:rsidR="00CB4537" w:rsidRDefault="00CB4537" w:rsidP="007F7643">
      <w:pPr>
        <w:pStyle w:val="Title"/>
      </w:pPr>
    </w:p>
    <w:p w14:paraId="4DE8CE80" w14:textId="77777777" w:rsidR="00263E7B" w:rsidRDefault="000505E0" w:rsidP="007F7643">
      <w:pPr>
        <w:pStyle w:val="Title"/>
      </w:pPr>
      <w:r>
        <w:t>Daily Journal</w:t>
      </w:r>
      <w:r>
        <w:tab/>
      </w:r>
      <w:r>
        <w:tab/>
      </w:r>
    </w:p>
    <w:p w14:paraId="4A657D02" w14:textId="77777777" w:rsidR="00263E7B" w:rsidRDefault="000505E0" w:rsidP="007F7643">
      <w:pPr>
        <w:pStyle w:val="Title"/>
      </w:pPr>
      <w:r>
        <w:t>Name</w:t>
      </w:r>
      <w:r w:rsidR="00DF551C">
        <w:t xml:space="preserve"> Dennis Nguyen </w:t>
      </w:r>
      <w:r>
        <w:tab/>
      </w:r>
      <w:r>
        <w:tab/>
      </w:r>
      <w:r>
        <w:tab/>
      </w:r>
      <w:r>
        <w:tab/>
      </w:r>
    </w:p>
    <w:p w14:paraId="6AD50BBF" w14:textId="48F71821" w:rsidR="003D23BE" w:rsidRDefault="000505E0" w:rsidP="007F7643">
      <w:pPr>
        <w:pStyle w:val="Title"/>
      </w:pPr>
      <w:r>
        <w:t>Date</w:t>
      </w:r>
      <w:r w:rsidR="00DF551C">
        <w:t xml:space="preserve"> May 15, 2017</w:t>
      </w:r>
    </w:p>
    <w:p w14:paraId="0A309B39" w14:textId="77777777" w:rsidR="007F7643" w:rsidRPr="00A061B2" w:rsidRDefault="000505E0" w:rsidP="00A061B2">
      <w:pPr>
        <w:pStyle w:val="Heading2"/>
      </w:pPr>
      <w:r>
        <w:t>Required work:</w:t>
      </w:r>
    </w:p>
    <w:p w14:paraId="75BF96BE" w14:textId="6E9416E1" w:rsidR="000505E0" w:rsidRDefault="00DF551C" w:rsidP="000505E0">
      <w:pPr>
        <w:pStyle w:val="Instructions"/>
      </w:pPr>
      <w:r>
        <w:t>Receive orientation data from sensors</w:t>
      </w:r>
    </w:p>
    <w:p w14:paraId="423E96C5" w14:textId="2F495BF6" w:rsidR="00DF551C" w:rsidRDefault="00DF551C" w:rsidP="000505E0">
      <w:pPr>
        <w:pStyle w:val="Instructions"/>
      </w:pPr>
      <w:r>
        <w:t xml:space="preserve">Draw arrows that change in size linked to degree of orientation. </w:t>
      </w:r>
    </w:p>
    <w:p w14:paraId="5206F3DA" w14:textId="77777777" w:rsidR="007F7643" w:rsidRPr="00D4525C" w:rsidRDefault="000505E0" w:rsidP="00D4525C">
      <w:pPr>
        <w:pStyle w:val="Heading1"/>
      </w:pPr>
      <w:r>
        <w:t>What I got done</w:t>
      </w:r>
    </w:p>
    <w:p w14:paraId="3614FF98" w14:textId="7E5DC403" w:rsidR="00A642D7" w:rsidRPr="00263E7B" w:rsidRDefault="00263E7B" w:rsidP="00263E7B">
      <w:pPr>
        <w:pStyle w:val="PoemTitle"/>
        <w:numPr>
          <w:ilvl w:val="0"/>
          <w:numId w:val="9"/>
        </w:numPr>
      </w:pPr>
      <w:r>
        <w:rPr>
          <w:i w:val="0"/>
        </w:rPr>
        <w:t>Tried to implement some orientation methods to retrieve data</w:t>
      </w:r>
    </w:p>
    <w:p w14:paraId="163803E6" w14:textId="6EF0FFD7" w:rsidR="00F31A0F" w:rsidRPr="00F31A0F" w:rsidRDefault="00F31A0F" w:rsidP="00F31A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1A0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DrawView(Context context)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context.getSystemService(Context.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SensorManager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sensorManager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SensorManager();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F31A0F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F31A0F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SensorActivity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sensorActivity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SensorActivity();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F31A0F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onDraw(Canvas canvas)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.onDraw(canvas);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getContext().getSystemService(Context.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sensorActivity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getOrientation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getRotationMatrix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TYPE_MAGNETIC_FIELD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),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6E359502" w14:textId="77777777" w:rsidR="00263E7B" w:rsidRPr="00D4525C" w:rsidRDefault="00263E7B" w:rsidP="00263E7B">
      <w:pPr>
        <w:pStyle w:val="PoemTitle"/>
        <w:numPr>
          <w:ilvl w:val="0"/>
          <w:numId w:val="9"/>
        </w:numPr>
      </w:pPr>
    </w:p>
    <w:p w14:paraId="5E9E2D6E" w14:textId="263781B6" w:rsidR="007F7643" w:rsidRDefault="000505E0" w:rsidP="00D4525C">
      <w:pPr>
        <w:pStyle w:val="Heading1"/>
      </w:pPr>
      <w:r>
        <w:t>What I learned</w:t>
      </w:r>
    </w:p>
    <w:p w14:paraId="3A77F65D" w14:textId="7DD14055" w:rsidR="00DF551C" w:rsidRPr="00DF551C" w:rsidRDefault="00263E7B" w:rsidP="00263E7B">
      <w:pPr>
        <w:pStyle w:val="ListParagraph"/>
        <w:numPr>
          <w:ilvl w:val="0"/>
          <w:numId w:val="9"/>
        </w:numPr>
      </w:pPr>
      <w:r>
        <w:t>getOrientation() returns 3 values: pitch, roll, and azimuth. All 3 corresponding to the XYZ plane</w:t>
      </w:r>
    </w:p>
    <w:p w14:paraId="5FDB8C6E" w14:textId="6F100EB8" w:rsidR="000505E0" w:rsidRDefault="000505E0" w:rsidP="000505E0">
      <w:pPr>
        <w:pStyle w:val="Heading1"/>
      </w:pPr>
      <w:r>
        <w:t>What I need to do next class</w:t>
      </w:r>
    </w:p>
    <w:p w14:paraId="56118AED" w14:textId="0B0E9B7A" w:rsidR="00263E7B" w:rsidRPr="00263E7B" w:rsidRDefault="00263E7B" w:rsidP="00263E7B">
      <w:r>
        <w:t>Continue researching android orientation and receive data from the sensors</w:t>
      </w:r>
    </w:p>
    <w:p w14:paraId="797D5225" w14:textId="77777777" w:rsidR="000505E0" w:rsidRPr="00D4525C" w:rsidRDefault="000505E0" w:rsidP="000505E0">
      <w:pPr>
        <w:pStyle w:val="Heading1"/>
      </w:pPr>
      <w:r>
        <w:t>What I need to do before next class</w:t>
      </w:r>
    </w:p>
    <w:p w14:paraId="57C55591" w14:textId="750839F9" w:rsidR="000505E0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48708CE4" w14:textId="6B1B8EC6" w:rsid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1F145C09" w14:textId="03E32E3E" w:rsidR="00BC6CB4" w:rsidRDefault="00BC6CB4" w:rsidP="00BC6CB4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295D85CF" w14:textId="074AD585" w:rsidR="00BC6CB4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sectPr w:rsidR="00BC6CB4" w:rsidRPr="00D4525C" w:rsidSect="00B53A6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91B75" w14:textId="77777777" w:rsidR="00744987" w:rsidRDefault="00744987" w:rsidP="00D4525C">
      <w:pPr>
        <w:spacing w:after="0" w:line="240" w:lineRule="auto"/>
      </w:pPr>
      <w:r>
        <w:separator/>
      </w:r>
    </w:p>
  </w:endnote>
  <w:endnote w:type="continuationSeparator" w:id="0">
    <w:p w14:paraId="309FF72E" w14:textId="77777777" w:rsidR="00744987" w:rsidRDefault="00744987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558B89" w14:textId="4E1D180E"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085E21">
              <w:rPr>
                <w:noProof/>
              </w:rPr>
              <w:t>1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r w:rsidR="00E11C56">
              <w:fldChar w:fldCharType="begin"/>
            </w:r>
            <w:r w:rsidR="00E11C56">
              <w:instrText xml:space="preserve"> NUMPAGES  </w:instrText>
            </w:r>
            <w:r w:rsidR="00E11C56">
              <w:fldChar w:fldCharType="separate"/>
            </w:r>
            <w:r w:rsidR="00085E21">
              <w:rPr>
                <w:noProof/>
              </w:rPr>
              <w:t>9</w:t>
            </w:r>
            <w:r w:rsidR="00E11C56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0E65D" w14:textId="77777777" w:rsidR="00744987" w:rsidRDefault="00744987" w:rsidP="00D4525C">
      <w:pPr>
        <w:spacing w:after="0" w:line="240" w:lineRule="auto"/>
      </w:pPr>
      <w:r>
        <w:separator/>
      </w:r>
    </w:p>
  </w:footnote>
  <w:footnote w:type="continuationSeparator" w:id="0">
    <w:p w14:paraId="4847F912" w14:textId="77777777" w:rsidR="00744987" w:rsidRDefault="00744987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B2E"/>
    <w:multiLevelType w:val="hybridMultilevel"/>
    <w:tmpl w:val="B3E4B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6969"/>
    <w:multiLevelType w:val="hybridMultilevel"/>
    <w:tmpl w:val="54EC7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A124AF"/>
    <w:multiLevelType w:val="hybridMultilevel"/>
    <w:tmpl w:val="163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32377"/>
    <w:multiLevelType w:val="hybridMultilevel"/>
    <w:tmpl w:val="AA2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BA0783"/>
    <w:multiLevelType w:val="hybridMultilevel"/>
    <w:tmpl w:val="DC0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0"/>
    <w:rsid w:val="000114CE"/>
    <w:rsid w:val="0001158D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05E0"/>
    <w:rsid w:val="000518DF"/>
    <w:rsid w:val="00051EEE"/>
    <w:rsid w:val="000527BA"/>
    <w:rsid w:val="00052C8C"/>
    <w:rsid w:val="000552F5"/>
    <w:rsid w:val="00056143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5E21"/>
    <w:rsid w:val="000861A4"/>
    <w:rsid w:val="000908B7"/>
    <w:rsid w:val="00093A3F"/>
    <w:rsid w:val="000955F7"/>
    <w:rsid w:val="000A0D75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1401"/>
    <w:rsid w:val="001515DF"/>
    <w:rsid w:val="00151E2A"/>
    <w:rsid w:val="00157C12"/>
    <w:rsid w:val="00162FAA"/>
    <w:rsid w:val="001660B9"/>
    <w:rsid w:val="0016695F"/>
    <w:rsid w:val="001833FE"/>
    <w:rsid w:val="001939D4"/>
    <w:rsid w:val="00194B1E"/>
    <w:rsid w:val="00194E02"/>
    <w:rsid w:val="00196B43"/>
    <w:rsid w:val="001A1843"/>
    <w:rsid w:val="001A35A3"/>
    <w:rsid w:val="001A7982"/>
    <w:rsid w:val="001A7CE7"/>
    <w:rsid w:val="001C0B9C"/>
    <w:rsid w:val="001C117A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63E7B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1482D"/>
    <w:rsid w:val="0031765E"/>
    <w:rsid w:val="00320BBB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3C7C"/>
    <w:rsid w:val="00374A12"/>
    <w:rsid w:val="00381E40"/>
    <w:rsid w:val="00384752"/>
    <w:rsid w:val="00387B58"/>
    <w:rsid w:val="00391FA0"/>
    <w:rsid w:val="003944BB"/>
    <w:rsid w:val="003A4F5D"/>
    <w:rsid w:val="003A7B23"/>
    <w:rsid w:val="003B2D03"/>
    <w:rsid w:val="003B2E0F"/>
    <w:rsid w:val="003C271D"/>
    <w:rsid w:val="003C2BF7"/>
    <w:rsid w:val="003C5E42"/>
    <w:rsid w:val="003C6BEB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045"/>
    <w:rsid w:val="0047664F"/>
    <w:rsid w:val="00481794"/>
    <w:rsid w:val="00481F36"/>
    <w:rsid w:val="00484172"/>
    <w:rsid w:val="004859B0"/>
    <w:rsid w:val="0048625E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70315"/>
    <w:rsid w:val="0067460E"/>
    <w:rsid w:val="006800E6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781C"/>
    <w:rsid w:val="00737BC8"/>
    <w:rsid w:val="00740DCE"/>
    <w:rsid w:val="0074114E"/>
    <w:rsid w:val="007435F9"/>
    <w:rsid w:val="00743D0A"/>
    <w:rsid w:val="00744987"/>
    <w:rsid w:val="0074620C"/>
    <w:rsid w:val="007466AE"/>
    <w:rsid w:val="00752059"/>
    <w:rsid w:val="00752FF8"/>
    <w:rsid w:val="00754239"/>
    <w:rsid w:val="00760208"/>
    <w:rsid w:val="00760B90"/>
    <w:rsid w:val="0076221A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4E63"/>
    <w:rsid w:val="007B519B"/>
    <w:rsid w:val="007B67BE"/>
    <w:rsid w:val="007C00F1"/>
    <w:rsid w:val="007C0327"/>
    <w:rsid w:val="007C05A4"/>
    <w:rsid w:val="007C0C25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E34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A8B"/>
    <w:rsid w:val="008612A3"/>
    <w:rsid w:val="00862DFE"/>
    <w:rsid w:val="00864BAF"/>
    <w:rsid w:val="0088126F"/>
    <w:rsid w:val="00883E74"/>
    <w:rsid w:val="00885FF6"/>
    <w:rsid w:val="0088747B"/>
    <w:rsid w:val="0089030D"/>
    <w:rsid w:val="008931AE"/>
    <w:rsid w:val="00893F8F"/>
    <w:rsid w:val="008952E6"/>
    <w:rsid w:val="008B0899"/>
    <w:rsid w:val="008B1E08"/>
    <w:rsid w:val="008B2C8E"/>
    <w:rsid w:val="008B6FC9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0642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5BAB"/>
    <w:rsid w:val="00AC4395"/>
    <w:rsid w:val="00AC6B98"/>
    <w:rsid w:val="00AC79CD"/>
    <w:rsid w:val="00AD0C47"/>
    <w:rsid w:val="00AD4728"/>
    <w:rsid w:val="00AD622F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6CB4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731DA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4537"/>
    <w:rsid w:val="00CB6A22"/>
    <w:rsid w:val="00CB6D13"/>
    <w:rsid w:val="00CB7F91"/>
    <w:rsid w:val="00CC1C9B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1C8F"/>
    <w:rsid w:val="00D4525C"/>
    <w:rsid w:val="00D47419"/>
    <w:rsid w:val="00D47723"/>
    <w:rsid w:val="00D507A5"/>
    <w:rsid w:val="00D51363"/>
    <w:rsid w:val="00D53047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DF551C"/>
    <w:rsid w:val="00E00982"/>
    <w:rsid w:val="00E11C56"/>
    <w:rsid w:val="00E13081"/>
    <w:rsid w:val="00E13CC1"/>
    <w:rsid w:val="00E15793"/>
    <w:rsid w:val="00E20087"/>
    <w:rsid w:val="00E21C9D"/>
    <w:rsid w:val="00E21D0A"/>
    <w:rsid w:val="00E22795"/>
    <w:rsid w:val="00E230EA"/>
    <w:rsid w:val="00E26DD7"/>
    <w:rsid w:val="00E30197"/>
    <w:rsid w:val="00E34F8C"/>
    <w:rsid w:val="00E5755B"/>
    <w:rsid w:val="00E6547B"/>
    <w:rsid w:val="00E67D14"/>
    <w:rsid w:val="00E67E2D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1A0F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1705"/>
    <w:rsid w:val="00F72455"/>
    <w:rsid w:val="00F740CF"/>
    <w:rsid w:val="00F74176"/>
    <w:rsid w:val="00F75B15"/>
    <w:rsid w:val="00F8425E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521E"/>
    <w:rsid w:val="00FD65DB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DA18"/>
  <w15:docId w15:val="{1AE33E28-D07E-476C-9E13-477FB3F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  <w:style w:type="paragraph" w:styleId="BalloonText">
    <w:name w:val="Balloon Text"/>
    <w:basedOn w:val="Normal"/>
    <w:link w:val="BalloonTextChar"/>
    <w:uiPriority w:val="99"/>
    <w:semiHidden/>
    <w:unhideWhenUsed/>
    <w:rsid w:val="00B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263E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E7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A38F93-370D-44C6-A18C-538D36D4A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list.dotx</Template>
  <TotalTime>420</TotalTime>
  <Pages>1</Pages>
  <Words>1753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Dan</dc:creator>
  <cp:keywords/>
  <cp:lastModifiedBy>Duy Nguyen</cp:lastModifiedBy>
  <cp:revision>14</cp:revision>
  <dcterms:created xsi:type="dcterms:W3CDTF">2016-01-04T18:15:00Z</dcterms:created>
  <dcterms:modified xsi:type="dcterms:W3CDTF">2017-05-24T21:39:00Z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