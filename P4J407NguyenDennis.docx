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D1819" w14:textId="77777777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>Name</w:t>
      </w:r>
      <w:r>
        <w:t xml:space="preserve">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</w:t>
      </w:r>
      <w:r>
        <w:t xml:space="preserve">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t>What I got done</w:t>
      </w:r>
    </w:p>
    <w:p w14:paraId="2F065419" w14:textId="77777777" w:rsidR="00CB4537" w:rsidRPr="00D4525C" w:rsidRDefault="00CB4537" w:rsidP="00CB4537">
      <w:pPr>
        <w:pStyle w:val="PoemTitle"/>
        <w:numPr>
          <w:ilvl w:val="0"/>
          <w:numId w:val="5"/>
        </w:numPr>
      </w:pPr>
      <w:r>
        <w:t>Created …</w:t>
      </w:r>
    </w:p>
    <w:p w14:paraId="20D50E2A" w14:textId="77777777" w:rsidR="00CB4537" w:rsidRPr="00D4525C" w:rsidRDefault="00CB4537" w:rsidP="00CB4537">
      <w:pPr>
        <w:pStyle w:val="PoemTitle"/>
        <w:numPr>
          <w:ilvl w:val="0"/>
          <w:numId w:val="5"/>
        </w:numPr>
      </w:pPr>
      <w:r>
        <w:t>Created…</w:t>
      </w:r>
    </w:p>
    <w:p w14:paraId="288D14E3" w14:textId="77777777" w:rsidR="00CB4537" w:rsidRPr="00D4525C" w:rsidRDefault="00CB4537" w:rsidP="00CB4537">
      <w:pPr>
        <w:pStyle w:val="PoemTitle"/>
        <w:numPr>
          <w:ilvl w:val="0"/>
          <w:numId w:val="5"/>
        </w:numPr>
      </w:pPr>
      <w:r>
        <w:t>Tested and adjusted…</w:t>
      </w:r>
    </w:p>
    <w:p w14:paraId="476701B6" w14:textId="77777777" w:rsidR="00CB4537" w:rsidRPr="00D4525C" w:rsidRDefault="00CB4537" w:rsidP="00CB4537">
      <w:pPr>
        <w:pStyle w:val="PoemTitle"/>
        <w:numPr>
          <w:ilvl w:val="0"/>
          <w:numId w:val="5"/>
        </w:numPr>
      </w:pPr>
      <w:r>
        <w:t>Drew pretty picture…</w:t>
      </w:r>
      <w:bookmarkStart w:id="0" w:name="_GoBack"/>
      <w:bookmarkEnd w:id="0"/>
    </w:p>
    <w:p w14:paraId="55B97443" w14:textId="77777777" w:rsidR="00CB4537" w:rsidRPr="00D4525C" w:rsidRDefault="00CB4537" w:rsidP="00CB4537">
      <w:pPr>
        <w:pStyle w:val="Heading1"/>
      </w:pPr>
      <w:r>
        <w:t>What I learned</w:t>
      </w:r>
    </w:p>
    <w:p w14:paraId="46AE23AD" w14:textId="77777777" w:rsidR="00CB4537" w:rsidRPr="00D4525C" w:rsidRDefault="00CB4537" w:rsidP="00CB4537">
      <w:pPr>
        <w:pStyle w:val="JournalTitle"/>
        <w:numPr>
          <w:ilvl w:val="0"/>
          <w:numId w:val="6"/>
        </w:numPr>
      </w:pPr>
      <w:r>
        <w:t>private</w:t>
      </w:r>
    </w:p>
    <w:p w14:paraId="219B8EEC" w14:textId="77777777" w:rsidR="00CB4537" w:rsidRPr="00D74D7C" w:rsidRDefault="00CB4537" w:rsidP="00CB4537">
      <w:pPr>
        <w:pStyle w:val="JournalAddress"/>
        <w:numPr>
          <w:ilvl w:val="0"/>
          <w:numId w:val="6"/>
        </w:numPr>
      </w:pPr>
      <w:r>
        <w:t>getters/setters</w:t>
      </w:r>
    </w:p>
    <w:p w14:paraId="67C6BCDD" w14:textId="77777777" w:rsidR="00CB4537" w:rsidRDefault="00CB4537" w:rsidP="00CB4537">
      <w:pPr>
        <w:pStyle w:val="PoemTitle"/>
        <w:numPr>
          <w:ilvl w:val="0"/>
          <w:numId w:val="6"/>
        </w:numPr>
        <w:spacing w:after="0"/>
      </w:pPr>
      <w:r>
        <w:t>Path</w:t>
      </w:r>
    </w:p>
    <w:p w14:paraId="4E484EEA" w14:textId="77777777" w:rsidR="00CB4537" w:rsidRPr="00D4525C" w:rsidRDefault="00CB4537" w:rsidP="00CB4537">
      <w:pPr>
        <w:pStyle w:val="PoemTitle"/>
        <w:numPr>
          <w:ilvl w:val="0"/>
          <w:numId w:val="6"/>
        </w:numPr>
      </w:pPr>
      <w:r>
        <w:t>drawPath()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22593A42" w14:textId="77777777" w:rsidR="00CB4537" w:rsidRPr="00D4525C" w:rsidRDefault="00CB4537" w:rsidP="00CB4537">
      <w:pPr>
        <w:pStyle w:val="PoemTitle"/>
        <w:numPr>
          <w:ilvl w:val="0"/>
          <w:numId w:val="7"/>
        </w:numPr>
        <w:spacing w:after="0"/>
      </w:pPr>
      <w:r>
        <w:t>finish …</w:t>
      </w:r>
    </w:p>
    <w:p w14:paraId="541CAD6C" w14:textId="77777777" w:rsidR="00CB4537" w:rsidRPr="00D4525C" w:rsidRDefault="00CB4537" w:rsidP="00CB4537">
      <w:pPr>
        <w:pStyle w:val="PoemTitle"/>
        <w:numPr>
          <w:ilvl w:val="0"/>
          <w:numId w:val="7"/>
        </w:numPr>
        <w:spacing w:after="0"/>
      </w:pPr>
      <w:r>
        <w:t>add…</w:t>
      </w:r>
    </w:p>
    <w:p w14:paraId="6B35F1F5" w14:textId="77777777" w:rsidR="00CB4537" w:rsidRPr="00D4525C" w:rsidRDefault="00CB4537" w:rsidP="00CB4537">
      <w:pPr>
        <w:pStyle w:val="PoemTitle"/>
        <w:numPr>
          <w:ilvl w:val="0"/>
          <w:numId w:val="7"/>
        </w:numPr>
        <w:spacing w:after="0"/>
      </w:pPr>
      <w:r>
        <w:t>test…</w:t>
      </w:r>
    </w:p>
    <w:p w14:paraId="0F902929" w14:textId="77777777" w:rsidR="00CB4537" w:rsidRPr="00D4525C" w:rsidRDefault="00CB4537" w:rsidP="00CB4537">
      <w:pPr>
        <w:pStyle w:val="PoemTitle"/>
        <w:numPr>
          <w:ilvl w:val="0"/>
          <w:numId w:val="7"/>
        </w:numPr>
        <w:spacing w:after="0"/>
      </w:pPr>
      <w:r>
        <w:t>modify…</w:t>
      </w:r>
    </w:p>
    <w:p w14:paraId="2887C5C4" w14:textId="77777777" w:rsidR="00CB4537" w:rsidRPr="00D4525C" w:rsidRDefault="00CB4537" w:rsidP="00CB4537">
      <w:pPr>
        <w:pStyle w:val="Heading1"/>
      </w:pPr>
      <w:r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lastRenderedPageBreak/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DrawView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context.getSystemService(Context.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SensorManager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sensorManager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SensorActivity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sensorActivity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getContext().getSystemService(Context.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r>
        <w:t>getOrientation()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lastRenderedPageBreak/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4A45A" w14:textId="77777777" w:rsidR="006800E6" w:rsidRDefault="006800E6" w:rsidP="00D4525C">
      <w:pPr>
        <w:spacing w:after="0" w:line="240" w:lineRule="auto"/>
      </w:pPr>
      <w:r>
        <w:separator/>
      </w:r>
    </w:p>
  </w:endnote>
  <w:endnote w:type="continuationSeparator" w:id="0">
    <w:p w14:paraId="09EBE48A" w14:textId="77777777" w:rsidR="006800E6" w:rsidRDefault="006800E6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35A94D97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CB4537">
              <w:rPr>
                <w:noProof/>
              </w:rPr>
              <w:t>3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6800E6">
              <w:fldChar w:fldCharType="begin"/>
            </w:r>
            <w:r w:rsidR="006800E6">
              <w:instrText xml:space="preserve"> NUMPAGES  </w:instrText>
            </w:r>
            <w:r w:rsidR="006800E6">
              <w:fldChar w:fldCharType="separate"/>
            </w:r>
            <w:r w:rsidR="00CB4537">
              <w:rPr>
                <w:noProof/>
              </w:rPr>
              <w:t>3</w:t>
            </w:r>
            <w:r w:rsidR="006800E6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ADCB0" w14:textId="77777777" w:rsidR="006800E6" w:rsidRDefault="006800E6" w:rsidP="00D4525C">
      <w:pPr>
        <w:spacing w:after="0" w:line="240" w:lineRule="auto"/>
      </w:pPr>
      <w:r>
        <w:separator/>
      </w:r>
    </w:p>
  </w:footnote>
  <w:footnote w:type="continuationSeparator" w:id="0">
    <w:p w14:paraId="72AD7147" w14:textId="77777777" w:rsidR="006800E6" w:rsidRDefault="006800E6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9A72B-05F1-4173-A117-6A13F063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239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8</cp:revision>
  <dcterms:created xsi:type="dcterms:W3CDTF">2016-01-04T18:15:00Z</dcterms:created>
  <dcterms:modified xsi:type="dcterms:W3CDTF">2017-05-17T15:13:00Z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